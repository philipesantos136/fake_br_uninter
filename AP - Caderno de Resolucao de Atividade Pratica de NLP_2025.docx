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766C8C58" w:rsidR="00FB0992" w:rsidRPr="0053537A" w:rsidRDefault="005D6ECC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nlp</w:t>
                                </w:r>
                              </w:p>
                              <w:p w14:paraId="0532A29A" w14:textId="1F4DAAD7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5B49D4"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(INSERIR NOME E RU)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766C8C58" w:rsidR="00FB0992" w:rsidRPr="0053537A" w:rsidRDefault="005D6ECC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nlp</w:t>
                          </w:r>
                        </w:p>
                        <w:p w14:paraId="0532A29A" w14:textId="1F4DAAD7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5B49D4"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>(INSERIR NOME E RU)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39850B0F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EF56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0F7447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39850B0F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EF568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7C592E89" w:rsidR="00CE3906" w:rsidRPr="00D91FAE" w:rsidRDefault="00CE3906" w:rsidP="0039785D">
            <w:pPr>
              <w:ind w:firstLine="0"/>
              <w:jc w:val="left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39785D" w:rsidRPr="0084435C">
              <w:rPr>
                <w:b/>
                <w:bCs/>
                <w:color w:val="F5A607"/>
                <w:sz w:val="40"/>
                <w:szCs w:val="40"/>
              </w:rPr>
              <w:t xml:space="preserve">riação de modelo de classificação supervisionado para análise de </w:t>
            </w:r>
            <w:r w:rsidR="00AA7F25">
              <w:rPr>
                <w:b/>
                <w:bCs/>
                <w:color w:val="F5A607"/>
                <w:sz w:val="40"/>
                <w:szCs w:val="40"/>
              </w:rPr>
              <w:t>F</w:t>
            </w:r>
            <w:r w:rsidR="0039785D" w:rsidRPr="0084435C">
              <w:rPr>
                <w:b/>
                <w:bCs/>
                <w:color w:val="F5A607"/>
                <w:sz w:val="40"/>
                <w:szCs w:val="40"/>
              </w:rPr>
              <w:t xml:space="preserve">ake 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News.</w:t>
            </w:r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42B4666B" w:rsidR="00CE3906" w:rsidRPr="00FB0323" w:rsidRDefault="00CE3906" w:rsidP="008E178A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>Questão</w:t>
            </w:r>
            <w:r w:rsidR="0039785D">
              <w:rPr>
                <w:b/>
                <w:bCs/>
                <w:color w:val="113162"/>
                <w:sz w:val="32"/>
                <w:szCs w:val="32"/>
              </w:rPr>
              <w:t xml:space="preserve"> 01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 – </w:t>
            </w:r>
            <w:r w:rsidR="008E178A" w:rsidRPr="008E178A">
              <w:rPr>
                <w:b/>
                <w:bCs/>
                <w:color w:val="113162"/>
                <w:sz w:val="32"/>
                <w:szCs w:val="32"/>
              </w:rPr>
              <w:t>Apresente aqui o código referente ao modelo gerado e a nuvem de palavras que foram usadas para identificar textos VERDADEIROS</w:t>
            </w:r>
            <w:r w:rsidR="00EF568B" w:rsidRPr="00EF568B">
              <w:rPr>
                <w:b/>
                <w:bCs/>
                <w:color w:val="113162"/>
                <w:sz w:val="24"/>
                <w:szCs w:val="24"/>
              </w:rPr>
              <w:t xml:space="preserve"> (</w:t>
            </w:r>
            <w:r w:rsidR="00EF568B" w:rsidRPr="00EF568B">
              <w:rPr>
                <w:b/>
                <w:bCs/>
                <w:color w:val="113162"/>
                <w:sz w:val="24"/>
                <w:szCs w:val="24"/>
              </w:rPr>
              <w:t>Estes códigos devem estar completos, incluindo as importações, os processamentos</w:t>
            </w:r>
            <w:r w:rsidR="00EF568B">
              <w:rPr>
                <w:b/>
                <w:bCs/>
                <w:color w:val="113162"/>
                <w:sz w:val="24"/>
                <w:szCs w:val="24"/>
              </w:rPr>
              <w:t>,</w:t>
            </w:r>
            <w:r w:rsidR="00EF568B" w:rsidRPr="00EF568B">
              <w:rPr>
                <w:b/>
                <w:bCs/>
                <w:color w:val="113162"/>
                <w:sz w:val="24"/>
                <w:szCs w:val="24"/>
              </w:rPr>
              <w:t xml:space="preserve"> os treinamentos</w:t>
            </w:r>
            <w:r w:rsidR="00EF568B">
              <w:rPr>
                <w:b/>
                <w:bCs/>
                <w:color w:val="113162"/>
                <w:sz w:val="24"/>
                <w:szCs w:val="24"/>
              </w:rPr>
              <w:t xml:space="preserve"> e </w:t>
            </w:r>
            <w:r w:rsidR="00EF568B" w:rsidRPr="00EF568B">
              <w:rPr>
                <w:b/>
                <w:bCs/>
                <w:color w:val="113162"/>
                <w:sz w:val="24"/>
                <w:szCs w:val="24"/>
              </w:rPr>
              <w:t>a geração da nuve</w:t>
            </w:r>
            <w:r w:rsidR="00EF568B">
              <w:rPr>
                <w:b/>
                <w:bCs/>
                <w:color w:val="113162"/>
                <w:sz w:val="24"/>
                <w:szCs w:val="24"/>
              </w:rPr>
              <w:t>m de palavras específica solicitada</w:t>
            </w:r>
            <w:r w:rsidR="00EF568B" w:rsidRPr="00EF568B">
              <w:rPr>
                <w:b/>
                <w:bCs/>
                <w:color w:val="113162"/>
                <w:sz w:val="24"/>
                <w:szCs w:val="24"/>
              </w:rPr>
              <w:t>.</w:t>
            </w:r>
            <w:r w:rsidR="00EF568B" w:rsidRPr="00EF568B">
              <w:rPr>
                <w:b/>
                <w:bCs/>
                <w:color w:val="113162"/>
                <w:sz w:val="24"/>
                <w:szCs w:val="24"/>
              </w:rPr>
              <w:t>)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3979B690" w14:textId="19B98996" w:rsidR="00233421" w:rsidRPr="00FB0323" w:rsidRDefault="00227CD3" w:rsidP="0071050E">
            <w:pPr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C1EA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B41485" w14:paraId="416B7C47" w14:textId="77777777" w:rsidTr="00120401">
        <w:tc>
          <w:tcPr>
            <w:tcW w:w="4858" w:type="dxa"/>
          </w:tcPr>
          <w:p w14:paraId="62489E28" w14:textId="64E06A44" w:rsidR="00BF770A" w:rsidRPr="00184447" w:rsidRDefault="00B41485" w:rsidP="0053537A">
            <w:pPr>
              <w:pStyle w:val="ListParagraph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48E7352" w14:textId="77777777" w:rsidR="00B41485" w:rsidRDefault="00B41485" w:rsidP="00724BDF">
            <w:pPr>
              <w:ind w:firstLine="0"/>
              <w:jc w:val="center"/>
            </w:pPr>
          </w:p>
          <w:p w14:paraId="0B126A56" w14:textId="77777777" w:rsidR="00FE0A47" w:rsidRDefault="00FE0A47" w:rsidP="00724BDF">
            <w:pPr>
              <w:ind w:firstLine="0"/>
              <w:jc w:val="center"/>
            </w:pPr>
          </w:p>
          <w:p w14:paraId="1E7227E6" w14:textId="77777777" w:rsidR="00FE0A47" w:rsidRDefault="00FE0A47" w:rsidP="00724BDF">
            <w:pPr>
              <w:ind w:firstLine="0"/>
              <w:jc w:val="center"/>
            </w:pPr>
          </w:p>
          <w:p w14:paraId="4587E55A" w14:textId="77777777" w:rsidR="00FE0A47" w:rsidRDefault="00FE0A47" w:rsidP="00724BDF">
            <w:pPr>
              <w:ind w:firstLine="0"/>
              <w:jc w:val="center"/>
            </w:pPr>
          </w:p>
          <w:p w14:paraId="3147EAE0" w14:textId="77777777" w:rsidR="00FE0A47" w:rsidRDefault="00FE0A47" w:rsidP="00724BDF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3AB6EF10" w14:textId="77777777" w:rsidR="0000533D" w:rsidRDefault="0000533D" w:rsidP="00724BDF">
            <w:pPr>
              <w:ind w:firstLine="0"/>
              <w:jc w:val="center"/>
              <w:rPr>
                <w:color w:val="FF0000"/>
              </w:rPr>
            </w:pPr>
          </w:p>
          <w:p w14:paraId="1398471A" w14:textId="77777777" w:rsidR="0000533D" w:rsidRDefault="0025515D" w:rsidP="00724BDF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t>1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(INSERIR LEGENDA)</w:t>
            </w:r>
          </w:p>
          <w:p w14:paraId="3DBE2955" w14:textId="763969AF" w:rsidR="0025515D" w:rsidRPr="0025515D" w:rsidRDefault="0025515D" w:rsidP="00724BDF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858" w:type="dxa"/>
          </w:tcPr>
          <w:p w14:paraId="11761DD5" w14:textId="5E6B46F7" w:rsidR="00B41485" w:rsidRDefault="00B41485" w:rsidP="0053537A">
            <w:pPr>
              <w:pStyle w:val="ListParagraph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das Imagens/</w:t>
            </w:r>
            <w:r w:rsidR="00256B19">
              <w:rPr>
                <w:b/>
                <w:bCs/>
                <w:color w:val="113162"/>
              </w:rPr>
              <w:t>Print d</w:t>
            </w:r>
            <w:r w:rsidR="0000533D">
              <w:rPr>
                <w:b/>
                <w:bCs/>
                <w:color w:val="113162"/>
              </w:rPr>
              <w:t>o resultado</w:t>
            </w:r>
            <w:r w:rsidRPr="00FB0323">
              <w:rPr>
                <w:b/>
                <w:bCs/>
                <w:color w:val="113162"/>
              </w:rPr>
              <w:t xml:space="preserve"> (não esquecer do identificador):</w:t>
            </w:r>
          </w:p>
          <w:p w14:paraId="548E6532" w14:textId="77777777" w:rsidR="0000533D" w:rsidRPr="00FB0323" w:rsidRDefault="0000533D" w:rsidP="0000533D">
            <w:pPr>
              <w:pStyle w:val="ListParagraph"/>
              <w:ind w:left="407" w:firstLine="0"/>
              <w:rPr>
                <w:b/>
                <w:bCs/>
                <w:color w:val="113162"/>
              </w:rPr>
            </w:pPr>
          </w:p>
          <w:p w14:paraId="67F780F9" w14:textId="56DB3F76" w:rsidR="00BB69FE" w:rsidRPr="00734D48" w:rsidRDefault="00FE0A47" w:rsidP="00734D48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3E3CE6B5" w14:textId="26FE37C4" w:rsidR="00877509" w:rsidRPr="00545367" w:rsidRDefault="00BB69FE" w:rsidP="00545367">
            <w:pPr>
              <w:pStyle w:val="Caption"/>
              <w:rPr>
                <w:bCs/>
                <w:color w:val="FF0000"/>
              </w:rPr>
            </w:pPr>
            <w:bookmarkStart w:id="1" w:name="_Toc57038271"/>
            <w:r w:rsidRPr="00BB69FE">
              <w:t xml:space="preserve">Figura </w:t>
            </w:r>
            <w:fldSimple w:instr=" SEQ Figura \* ARABIC ">
              <w:r w:rsidR="0025515D">
                <w:rPr>
                  <w:noProof/>
                </w:rPr>
                <w:t>2</w:t>
              </w:r>
            </w:fldSimple>
            <w:bookmarkEnd w:id="1"/>
            <w:r w:rsidR="00DB56DD" w:rsidRPr="00FE0A47">
              <w:rPr>
                <w:color w:val="FF0000"/>
              </w:rPr>
              <w:t>: (INSERIR LEGENDA)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79D392BD" w:rsidR="00093299" w:rsidRPr="00E83E3C" w:rsidRDefault="003C20E6" w:rsidP="0053537A">
            <w:pPr>
              <w:pStyle w:val="ListParagraph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71050E" w:rsidRPr="0071050E">
              <w:rPr>
                <w:b/>
                <w:bCs/>
                <w:color w:val="113162"/>
              </w:rPr>
              <w:t>Quantas palavras, bigramas e trigramas foram usados dos textos rotulados como REAL para a criação de seu modelo e qual a acurácia?</w:t>
            </w:r>
          </w:p>
          <w:p w14:paraId="2300BEEE" w14:textId="59A243CC" w:rsidR="00FE0A47" w:rsidRPr="00734D48" w:rsidRDefault="00AB3409" w:rsidP="00FE0A47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FE0A47" w:rsidRPr="00FE0A47">
              <w:rPr>
                <w:color w:val="FF0000"/>
              </w:rPr>
              <w:t xml:space="preserve">(COLOCAR </w:t>
            </w:r>
            <w:r w:rsidR="00FE0A47">
              <w:rPr>
                <w:color w:val="FF0000"/>
              </w:rPr>
              <w:t>RESPOSTA AQUI</w:t>
            </w:r>
            <w:r w:rsidR="00FE0A47" w:rsidRPr="00FE0A47">
              <w:rPr>
                <w:color w:val="FF0000"/>
              </w:rPr>
              <w:t>)</w:t>
            </w:r>
          </w:p>
          <w:p w14:paraId="2F59924A" w14:textId="6EA988B9" w:rsidR="00AB3409" w:rsidRDefault="00AB3409" w:rsidP="00AB3409">
            <w:pPr>
              <w:pStyle w:val="ListParagraph"/>
              <w:ind w:left="457" w:firstLine="0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37BC355D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9E1527" w:rsidRPr="0084435C">
              <w:rPr>
                <w:b/>
                <w:bCs/>
                <w:color w:val="F5A607"/>
                <w:sz w:val="40"/>
                <w:szCs w:val="40"/>
              </w:rPr>
              <w:t xml:space="preserve">riação de modelo de classificação supervisionado para análise de </w:t>
            </w:r>
            <w:r w:rsidR="00AA7F25">
              <w:rPr>
                <w:b/>
                <w:bCs/>
                <w:color w:val="F5A607"/>
                <w:sz w:val="40"/>
                <w:szCs w:val="40"/>
              </w:rPr>
              <w:t>F</w:t>
            </w:r>
            <w:r w:rsidR="009E1527" w:rsidRPr="0084435C">
              <w:rPr>
                <w:b/>
                <w:bCs/>
                <w:color w:val="F5A607"/>
                <w:sz w:val="40"/>
                <w:szCs w:val="40"/>
              </w:rPr>
              <w:t xml:space="preserve">ake 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News.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392C2A3A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DA2C08" w:rsidRPr="00DA2C08">
              <w:rPr>
                <w:b/>
                <w:bCs/>
                <w:color w:val="113162"/>
                <w:sz w:val="32"/>
                <w:szCs w:val="32"/>
              </w:rPr>
              <w:t>Apresente aqui o código referente ao modelo gerado e a nuvem de palavras que foram usadas para identificar textos FALSOS.</w:t>
            </w:r>
            <w:r w:rsidR="00EF568B">
              <w:rPr>
                <w:b/>
                <w:bCs/>
                <w:color w:val="113162"/>
                <w:sz w:val="32"/>
                <w:szCs w:val="32"/>
              </w:rPr>
              <w:t xml:space="preserve"> </w:t>
            </w:r>
            <w:r w:rsidR="00EF568B" w:rsidRPr="00EF568B">
              <w:rPr>
                <w:b/>
                <w:bCs/>
                <w:color w:val="113162"/>
                <w:sz w:val="24"/>
                <w:szCs w:val="24"/>
              </w:rPr>
              <w:t>(Estes códigos devem estar completos, incluindo as importações, os processamentos, os treinamentos e a geração da nuvem de palavras específica solicitada.)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09B80317" w14:textId="2AE410F3" w:rsidR="00233421" w:rsidRPr="00834C32" w:rsidRDefault="00E85A20" w:rsidP="0071050E">
            <w:pPr>
              <w:pStyle w:val="ListParagraph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E85A20" w14:paraId="6539DA53" w14:textId="77777777" w:rsidTr="00120401">
        <w:tc>
          <w:tcPr>
            <w:tcW w:w="4858" w:type="dxa"/>
          </w:tcPr>
          <w:p w14:paraId="0EDD61AF" w14:textId="77777777" w:rsidR="00E85A20" w:rsidRPr="00184447" w:rsidRDefault="00E85A20" w:rsidP="0053537A">
            <w:pPr>
              <w:pStyle w:val="ListParagraph"/>
              <w:numPr>
                <w:ilvl w:val="0"/>
                <w:numId w:val="11"/>
              </w:numPr>
              <w:ind w:left="447" w:hanging="131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DF924F4" w14:textId="77777777" w:rsidR="00E85A20" w:rsidRDefault="00E85A20" w:rsidP="00120401">
            <w:pPr>
              <w:ind w:firstLine="0"/>
              <w:jc w:val="center"/>
            </w:pPr>
          </w:p>
          <w:p w14:paraId="3A0B8F30" w14:textId="77777777" w:rsidR="00E85A20" w:rsidRDefault="00E85A20" w:rsidP="00120401">
            <w:pPr>
              <w:ind w:firstLine="0"/>
              <w:jc w:val="center"/>
            </w:pPr>
          </w:p>
          <w:p w14:paraId="68810983" w14:textId="77777777" w:rsidR="00E85A20" w:rsidRDefault="00E85A20" w:rsidP="00120401">
            <w:pPr>
              <w:ind w:firstLine="0"/>
              <w:jc w:val="center"/>
            </w:pPr>
          </w:p>
          <w:p w14:paraId="3956E811" w14:textId="77777777" w:rsidR="00E85A20" w:rsidRDefault="00E85A20" w:rsidP="00120401">
            <w:pPr>
              <w:ind w:firstLine="0"/>
              <w:jc w:val="center"/>
            </w:pPr>
          </w:p>
          <w:p w14:paraId="7461DDDF" w14:textId="77777777" w:rsidR="00E85A20" w:rsidRDefault="00E85A20" w:rsidP="00120401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6989992A" w14:textId="296B7CCD" w:rsidR="00E83E3C" w:rsidRDefault="00E83E3C" w:rsidP="00E83E3C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(INSERIR LEGENDA)</w:t>
            </w:r>
          </w:p>
          <w:p w14:paraId="5611A938" w14:textId="3C78765F" w:rsidR="00E83E3C" w:rsidRDefault="00E83E3C" w:rsidP="00120401">
            <w:pPr>
              <w:ind w:firstLine="0"/>
              <w:jc w:val="center"/>
            </w:pPr>
          </w:p>
        </w:tc>
        <w:tc>
          <w:tcPr>
            <w:tcW w:w="4858" w:type="dxa"/>
          </w:tcPr>
          <w:p w14:paraId="1B4EEC85" w14:textId="77777777" w:rsidR="002336CA" w:rsidRPr="002336CA" w:rsidRDefault="002336CA" w:rsidP="002336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das Imagens/Print do resultado (não esquecer do identificador):</w:t>
            </w:r>
          </w:p>
          <w:p w14:paraId="250F58BC" w14:textId="77777777" w:rsidR="002336CA" w:rsidRPr="00E83E3C" w:rsidRDefault="002336CA" w:rsidP="00120401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1CAC9E90" w14:textId="3D69F601" w:rsidR="00E85A20" w:rsidRPr="00FE0A47" w:rsidRDefault="00E85A20" w:rsidP="00120401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254BBA61" w14:textId="08F1CFD9" w:rsidR="00E85A20" w:rsidRPr="00734D48" w:rsidRDefault="00E85A20" w:rsidP="00120401">
            <w:pPr>
              <w:pStyle w:val="Caption"/>
              <w:rPr>
                <w:bCs/>
              </w:rPr>
            </w:pPr>
            <w:r w:rsidRPr="00BB69FE">
              <w:t xml:space="preserve">Figura </w:t>
            </w:r>
            <w:fldSimple w:instr=" SEQ Figura \* ARABIC ">
              <w:r w:rsidR="00E83E3C">
                <w:rPr>
                  <w:noProof/>
                </w:rPr>
                <w:t>4</w:t>
              </w:r>
            </w:fldSimple>
            <w:r w:rsidRPr="00BB69FE">
              <w:t xml:space="preserve">: </w:t>
            </w:r>
            <w:r w:rsidRPr="00FE0A47">
              <w:rPr>
                <w:color w:val="FF0000"/>
              </w:rPr>
              <w:t>(INSERIR LEGENDA)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38CAC0C3" w:rsidR="00E85A20" w:rsidRPr="00E83E3C" w:rsidRDefault="00E85A20" w:rsidP="002336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40178C" w:rsidRPr="000D3A7F">
              <w:rPr>
                <w:b/>
                <w:bCs/>
                <w:color w:val="113162"/>
              </w:rPr>
              <w:t>Quantas palavras, bigramas e trigramas foram usados dos textos rotulados como FAKE para a criação de seu modelo, quais foram as técnicas usadas em seu pré-processamento e qual tipo de modelo foi escolhido para este classificador?</w:t>
            </w:r>
          </w:p>
          <w:p w14:paraId="1000129D" w14:textId="77777777" w:rsidR="00E85A20" w:rsidRPr="00734D48" w:rsidRDefault="00E85A20" w:rsidP="00120401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RESPOSTA AQUI</w:t>
            </w:r>
            <w:r w:rsidRPr="00FE0A47">
              <w:rPr>
                <w:color w:val="FF0000"/>
              </w:rPr>
              <w:t>)</w:t>
            </w:r>
          </w:p>
          <w:p w14:paraId="6DD6CC9A" w14:textId="77777777" w:rsidR="00E85A20" w:rsidRDefault="00E85A20" w:rsidP="00120401">
            <w:pPr>
              <w:pStyle w:val="ListParagraph"/>
              <w:ind w:left="457" w:firstLine="0"/>
            </w:pPr>
          </w:p>
        </w:tc>
      </w:tr>
    </w:tbl>
    <w:p w14:paraId="629EDA36" w14:textId="3F7ED77B" w:rsidR="00ED0CC2" w:rsidRDefault="00ED0CC2" w:rsidP="004A1AC2">
      <w:pPr>
        <w:ind w:firstLine="0"/>
      </w:pPr>
    </w:p>
    <w:p w14:paraId="1BFEB0A8" w14:textId="63B6EE48" w:rsidR="00881CE1" w:rsidRPr="005235CC" w:rsidRDefault="00881CE1" w:rsidP="005235CC">
      <w:pPr>
        <w:ind w:firstLine="0"/>
        <w:jc w:val="center"/>
        <w:rPr>
          <w:b/>
          <w:bCs/>
          <w:color w:val="113162"/>
          <w:sz w:val="32"/>
          <w:szCs w:val="32"/>
          <w:lang w:eastAsia="pt-BR"/>
        </w:rPr>
      </w:pPr>
      <w:r w:rsidRPr="005235CC">
        <w:rPr>
          <w:b/>
          <w:bCs/>
          <w:color w:val="113162"/>
          <w:sz w:val="32"/>
          <w:szCs w:val="32"/>
          <w:lang w:eastAsia="pt-BR"/>
        </w:rPr>
        <w:t xml:space="preserve">LINK do seu projeto, se existir (google </w:t>
      </w:r>
      <w:proofErr w:type="spellStart"/>
      <w:r w:rsidRPr="005235CC">
        <w:rPr>
          <w:b/>
          <w:bCs/>
          <w:color w:val="113162"/>
          <w:sz w:val="32"/>
          <w:szCs w:val="32"/>
          <w:lang w:eastAsia="pt-BR"/>
        </w:rPr>
        <w:t>colab</w:t>
      </w:r>
      <w:proofErr w:type="spellEnd"/>
      <w:r w:rsidRPr="005235CC">
        <w:rPr>
          <w:b/>
          <w:bCs/>
          <w:color w:val="113162"/>
          <w:sz w:val="32"/>
          <w:szCs w:val="32"/>
          <w:lang w:eastAsia="pt-BR"/>
        </w:rPr>
        <w:t xml:space="preserve"> de acesso aberto ou repositório github público):</w:t>
      </w:r>
    </w:p>
    <w:p w14:paraId="6417C658" w14:textId="53977E6A" w:rsidR="00881CE1" w:rsidRPr="005235CC" w:rsidRDefault="005235CC" w:rsidP="005235CC">
      <w:pPr>
        <w:ind w:firstLine="0"/>
        <w:jc w:val="center"/>
        <w:rPr>
          <w:color w:val="FF0000"/>
        </w:rPr>
      </w:pPr>
      <w:r w:rsidRPr="005235CC">
        <w:rPr>
          <w:color w:val="FF0000"/>
        </w:rPr>
        <w:t>(COLOCAR O LINK AQUI, SE HOUVER)</w:t>
      </w:r>
    </w:p>
    <w:sectPr w:rsidR="00881CE1" w:rsidRPr="005235CC" w:rsidSect="001117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F7319" w14:textId="77777777" w:rsidR="00120401" w:rsidRDefault="00120401" w:rsidP="00B5761D">
      <w:r>
        <w:separator/>
      </w:r>
    </w:p>
    <w:p w14:paraId="1F0F465F" w14:textId="77777777" w:rsidR="00120401" w:rsidRDefault="00120401" w:rsidP="00B5761D"/>
    <w:p w14:paraId="280B7E82" w14:textId="77777777" w:rsidR="00120401" w:rsidRDefault="00120401" w:rsidP="00B5761D"/>
  </w:endnote>
  <w:endnote w:type="continuationSeparator" w:id="0">
    <w:p w14:paraId="2F47A611" w14:textId="77777777" w:rsidR="00120401" w:rsidRDefault="00120401" w:rsidP="00B5761D">
      <w:r>
        <w:continuationSeparator/>
      </w:r>
    </w:p>
    <w:p w14:paraId="6ABAB18A" w14:textId="77777777" w:rsidR="00120401" w:rsidRDefault="00120401" w:rsidP="00B5761D"/>
    <w:p w14:paraId="1739F365" w14:textId="77777777" w:rsidR="00120401" w:rsidRDefault="00120401" w:rsidP="00B5761D"/>
  </w:endnote>
  <w:endnote w:type="continuationNotice" w:id="1">
    <w:p w14:paraId="6AEB88FC" w14:textId="77777777" w:rsidR="00120401" w:rsidRDefault="001204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D125B" w14:textId="77777777" w:rsidR="00572AAF" w:rsidRDefault="00572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Footer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Footer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7869F" w14:textId="77777777" w:rsidR="00572AAF" w:rsidRDefault="00572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18D3D" w14:textId="77777777" w:rsidR="00120401" w:rsidRDefault="00120401" w:rsidP="00B5761D">
      <w:r>
        <w:separator/>
      </w:r>
    </w:p>
    <w:p w14:paraId="4E543F17" w14:textId="77777777" w:rsidR="00120401" w:rsidRDefault="00120401" w:rsidP="00B5761D"/>
    <w:p w14:paraId="11053EB5" w14:textId="77777777" w:rsidR="00120401" w:rsidRDefault="00120401" w:rsidP="00B5761D"/>
  </w:footnote>
  <w:footnote w:type="continuationSeparator" w:id="0">
    <w:p w14:paraId="61FC247F" w14:textId="77777777" w:rsidR="00120401" w:rsidRDefault="00120401" w:rsidP="00B5761D">
      <w:r>
        <w:continuationSeparator/>
      </w:r>
    </w:p>
    <w:p w14:paraId="2111118D" w14:textId="77777777" w:rsidR="00120401" w:rsidRDefault="00120401" w:rsidP="00B5761D"/>
    <w:p w14:paraId="26DB19E7" w14:textId="77777777" w:rsidR="00120401" w:rsidRDefault="00120401" w:rsidP="00B5761D"/>
  </w:footnote>
  <w:footnote w:type="continuationNotice" w:id="1">
    <w:p w14:paraId="6E6EA419" w14:textId="77777777" w:rsidR="00120401" w:rsidRDefault="001204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F4" w14:textId="77777777" w:rsidR="00572AAF" w:rsidRDefault="00572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AA15" w14:textId="52046CB3" w:rsidR="00FB0992" w:rsidRDefault="00FB0992" w:rsidP="007B06F8">
    <w:pPr>
      <w:pStyle w:val="TOCHeading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3DD81BF7" w:rsidR="00FB0992" w:rsidRDefault="005D6ECC" w:rsidP="007B06F8">
    <w:pPr>
      <w:pStyle w:val="TOCHeading"/>
    </w:pPr>
    <w:r>
      <w:t>NLP</w:t>
    </w:r>
  </w:p>
  <w:p w14:paraId="2449EB30" w14:textId="01FF279D" w:rsidR="00FB0992" w:rsidRDefault="00FB0992" w:rsidP="009472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998F" w14:textId="77777777" w:rsidR="00572AAF" w:rsidRDefault="00572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80865">
    <w:abstractNumId w:val="16"/>
  </w:num>
  <w:num w:numId="2" w16cid:durableId="128516616">
    <w:abstractNumId w:val="14"/>
  </w:num>
  <w:num w:numId="3" w16cid:durableId="702360474">
    <w:abstractNumId w:val="10"/>
  </w:num>
  <w:num w:numId="4" w16cid:durableId="281502661">
    <w:abstractNumId w:val="22"/>
  </w:num>
  <w:num w:numId="5" w16cid:durableId="1791825984">
    <w:abstractNumId w:val="20"/>
  </w:num>
  <w:num w:numId="6" w16cid:durableId="1170949769">
    <w:abstractNumId w:val="6"/>
  </w:num>
  <w:num w:numId="7" w16cid:durableId="2039117782">
    <w:abstractNumId w:val="19"/>
  </w:num>
  <w:num w:numId="8" w16cid:durableId="226503443">
    <w:abstractNumId w:val="3"/>
  </w:num>
  <w:num w:numId="9" w16cid:durableId="344135887">
    <w:abstractNumId w:val="9"/>
  </w:num>
  <w:num w:numId="10" w16cid:durableId="1829589287">
    <w:abstractNumId w:val="15"/>
  </w:num>
  <w:num w:numId="11" w16cid:durableId="1197818809">
    <w:abstractNumId w:val="5"/>
  </w:num>
  <w:num w:numId="12" w16cid:durableId="1053384807">
    <w:abstractNumId w:val="18"/>
  </w:num>
  <w:num w:numId="13" w16cid:durableId="291328878">
    <w:abstractNumId w:val="21"/>
  </w:num>
  <w:num w:numId="14" w16cid:durableId="146940785">
    <w:abstractNumId w:val="2"/>
  </w:num>
  <w:num w:numId="15" w16cid:durableId="1965573691">
    <w:abstractNumId w:val="4"/>
  </w:num>
  <w:num w:numId="16" w16cid:durableId="1232038070">
    <w:abstractNumId w:val="12"/>
  </w:num>
  <w:num w:numId="17" w16cid:durableId="1944875278">
    <w:abstractNumId w:val="7"/>
  </w:num>
  <w:num w:numId="18" w16cid:durableId="778568607">
    <w:abstractNumId w:val="0"/>
  </w:num>
  <w:num w:numId="19" w16cid:durableId="198708701">
    <w:abstractNumId w:val="8"/>
  </w:num>
  <w:num w:numId="20" w16cid:durableId="1666784991">
    <w:abstractNumId w:val="13"/>
  </w:num>
  <w:num w:numId="21" w16cid:durableId="2134323386">
    <w:abstractNumId w:val="17"/>
  </w:num>
  <w:num w:numId="22" w16cid:durableId="1434671086">
    <w:abstractNumId w:val="1"/>
  </w:num>
  <w:num w:numId="23" w16cid:durableId="1867401841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5DFA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D7D92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35CC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CE1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A7F25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31FF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568B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156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Heading4">
    <w:name w:val="heading 4"/>
    <w:aliases w:val="1.4 - Tipo de Documento parte 2"/>
    <w:basedOn w:val="Normal"/>
    <w:next w:val="Normal"/>
    <w:link w:val="Heading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AE"/>
  </w:style>
  <w:style w:type="paragraph" w:styleId="Footer">
    <w:name w:val="footer"/>
    <w:basedOn w:val="Normal"/>
    <w:link w:val="Foot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AE"/>
  </w:style>
  <w:style w:type="table" w:styleId="TableGrid">
    <w:name w:val="Table Grid"/>
    <w:basedOn w:val="Table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A6F"/>
    <w:rPr>
      <w:color w:val="808080"/>
    </w:rPr>
  </w:style>
  <w:style w:type="paragraph" w:styleId="ListParagraph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Heading4Char">
    <w:name w:val="Heading 4 Char"/>
    <w:aliases w:val="1.4 - Tipo de Documento parte 2 Char"/>
    <w:basedOn w:val="DefaultParagraphFont"/>
    <w:link w:val="Heading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NoSpacing">
    <w:name w:val="No Spacing"/>
    <w:basedOn w:val="Normal"/>
    <w:link w:val="NoSpacingChar"/>
    <w:uiPriority w:val="1"/>
    <w:qFormat/>
    <w:rsid w:val="00B5761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761D"/>
    <w:rPr>
      <w:rFonts w:ascii="Arial" w:eastAsiaTheme="minorEastAsia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5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DefaultParagraphFont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621408"/>
  </w:style>
  <w:style w:type="paragraph" w:styleId="Caption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TableofFigur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196F"/>
    <w:rPr>
      <w:vertAlign w:val="superscript"/>
    </w:rPr>
  </w:style>
  <w:style w:type="table" w:styleId="GridTable4-Accent1">
    <w:name w:val="Grid Table 4 Accent 1"/>
    <w:basedOn w:val="Table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PlainTable4">
    <w:name w:val="Plain Table 4"/>
    <w:basedOn w:val="Table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leNormal"/>
    <w:next w:val="TableGrid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Heading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Heading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Heading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Heading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Heading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Heading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TOC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28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Guilherme Ditzel Patriota</cp:lastModifiedBy>
  <cp:revision>45</cp:revision>
  <cp:lastPrinted>2020-11-24T00:22:00Z</cp:lastPrinted>
  <dcterms:created xsi:type="dcterms:W3CDTF">2021-06-20T16:18:00Z</dcterms:created>
  <dcterms:modified xsi:type="dcterms:W3CDTF">2025-03-14T22:44:00Z</dcterms:modified>
</cp:coreProperties>
</file>